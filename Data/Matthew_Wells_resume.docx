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7"/>
        <w:gridCol w:w="727"/>
        <w:gridCol w:w="6557"/>
      </w:tblGrid>
      <w:tr w:rsidR="001B2ABD" w14:paraId="71A631A2" w14:textId="77777777" w:rsidTr="00670492">
        <w:trPr>
          <w:trHeight w:val="4022"/>
        </w:trPr>
        <w:tc>
          <w:tcPr>
            <w:tcW w:w="3647" w:type="dxa"/>
            <w:vAlign w:val="bottom"/>
          </w:tcPr>
          <w:p w14:paraId="6342EC1F" w14:textId="09AF2C6A" w:rsidR="001B2ABD" w:rsidRDefault="001B2ABD" w:rsidP="00B945DB">
            <w:pPr>
              <w:tabs>
                <w:tab w:val="left" w:pos="990"/>
              </w:tabs>
            </w:pPr>
          </w:p>
        </w:tc>
        <w:tc>
          <w:tcPr>
            <w:tcW w:w="727" w:type="dxa"/>
          </w:tcPr>
          <w:p w14:paraId="1969522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7" w:type="dxa"/>
            <w:vAlign w:val="bottom"/>
          </w:tcPr>
          <w:p w14:paraId="78827E48" w14:textId="6DCF8E70" w:rsidR="001B2ABD" w:rsidRDefault="00B945DB" w:rsidP="001B2ABD">
            <w:pPr>
              <w:pStyle w:val="Title"/>
            </w:pPr>
            <w:r>
              <w:t>Matthew WElls</w:t>
            </w:r>
          </w:p>
          <w:p w14:paraId="41338C9D" w14:textId="3351E991" w:rsidR="001B2ABD" w:rsidRDefault="00B945DB" w:rsidP="001B2ABD">
            <w:pPr>
              <w:pStyle w:val="Subtitle"/>
            </w:pPr>
            <w:r w:rsidRPr="00CE79BB">
              <w:rPr>
                <w:spacing w:val="4"/>
                <w:w w:val="70"/>
              </w:rPr>
              <w:t>S</w:t>
            </w:r>
            <w:r w:rsidRPr="00CE79BB">
              <w:rPr>
                <w:spacing w:val="0"/>
                <w:w w:val="70"/>
              </w:rPr>
              <w:t>oftware Develope</w:t>
            </w:r>
            <w:r w:rsidR="0057277B" w:rsidRPr="00CE79BB">
              <w:rPr>
                <w:spacing w:val="0"/>
                <w:w w:val="70"/>
              </w:rPr>
              <w:t>r</w:t>
            </w:r>
          </w:p>
        </w:tc>
      </w:tr>
      <w:tr w:rsidR="001B2ABD" w14:paraId="6476C4D9" w14:textId="77777777" w:rsidTr="00670492">
        <w:trPr>
          <w:trHeight w:val="7938"/>
        </w:trPr>
        <w:tc>
          <w:tcPr>
            <w:tcW w:w="3647" w:type="dxa"/>
          </w:tcPr>
          <w:p w14:paraId="0FCB0273" w14:textId="7C88F69C" w:rsidR="001B2ABD" w:rsidRDefault="0057277B" w:rsidP="00036450">
            <w:pPr>
              <w:pStyle w:val="Heading3"/>
            </w:pPr>
            <w:r>
              <w:t>Info</w:t>
            </w:r>
          </w:p>
          <w:p w14:paraId="7D515C27" w14:textId="32CB7440" w:rsidR="00036450" w:rsidRDefault="008E3289" w:rsidP="00036450">
            <w:r>
              <w:t>Software developer with 5 years of experience working on applications in .net</w:t>
            </w:r>
            <w:r w:rsidR="009F4113">
              <w:t xml:space="preserve"> and Js/CSS/HTML</w:t>
            </w:r>
            <w:r>
              <w:t>.  Completed 5 long term projects and 30+ short term projects</w:t>
            </w:r>
            <w:r w:rsidR="001A0D03">
              <w:t>.</w:t>
            </w:r>
            <w:r w:rsidR="00E217AD">
              <w:t xml:space="preserve">  Experience with RESTful APIs as well as applications tailored for internal and external use.</w:t>
            </w:r>
            <w:r>
              <w:t xml:space="preserve"> </w:t>
            </w:r>
          </w:p>
          <w:sdt>
            <w:sdtPr>
              <w:id w:val="-1954003311"/>
              <w:placeholder>
                <w:docPart w:val="FEC87E9BCEBD47119AADC58CDA74C909"/>
              </w:placeholder>
              <w:temporary/>
              <w:showingPlcHdr/>
              <w15:appearance w15:val="hidden"/>
            </w:sdtPr>
            <w:sdtContent>
              <w:p w14:paraId="5EB20CA0" w14:textId="08A545EC" w:rsidR="004D3011" w:rsidRDefault="00CB0055" w:rsidP="008475A2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B70471F" w14:textId="7D26B5E0" w:rsidR="00436D35" w:rsidRDefault="00436D35" w:rsidP="00436D35">
            <w:r>
              <w:t>Location:</w:t>
            </w:r>
          </w:p>
          <w:p w14:paraId="452EB0BC" w14:textId="04725441" w:rsidR="00436D35" w:rsidRPr="00436D35" w:rsidRDefault="00436D35" w:rsidP="00436D35">
            <w:r>
              <w:t>Joplin, MO</w:t>
            </w:r>
            <w:r>
              <w:br/>
            </w:r>
          </w:p>
          <w:sdt>
            <w:sdtPr>
              <w:id w:val="-240260293"/>
              <w:placeholder>
                <w:docPart w:val="4D902E69574846F1A8F4A1A1E7975920"/>
              </w:placeholder>
              <w:temporary/>
              <w:showingPlcHdr/>
              <w15:appearance w15:val="hidden"/>
            </w:sdtPr>
            <w:sdtContent>
              <w:p w14:paraId="6F9B443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294057C" w14:textId="5920F84C" w:rsidR="00036450" w:rsidRPr="00E4381A" w:rsidRDefault="00B945DB" w:rsidP="004D3011">
            <w:pPr>
              <w:rPr>
                <w:rStyle w:val="Hyperlink"/>
              </w:rPr>
            </w:pPr>
            <w:r>
              <w:t>MDub329@gmail.com</w:t>
            </w:r>
          </w:p>
          <w:p w14:paraId="73A33F49" w14:textId="4F48E429" w:rsidR="004D3011" w:rsidRPr="00CB0055" w:rsidRDefault="00DF404F" w:rsidP="00CB0055">
            <w:pPr>
              <w:pStyle w:val="Heading3"/>
            </w:pPr>
            <w:r>
              <w:t xml:space="preserve">Tech </w:t>
            </w:r>
            <w:r w:rsidR="0057277B">
              <w:t>Skills</w:t>
            </w:r>
          </w:p>
          <w:p w14:paraId="58BFBA2C" w14:textId="778EE0BE" w:rsidR="004D3011" w:rsidRDefault="0057277B" w:rsidP="004D3011">
            <w:r>
              <w:t>.net</w:t>
            </w:r>
          </w:p>
          <w:p w14:paraId="3F50C3DF" w14:textId="4B50E263" w:rsidR="0057277B" w:rsidRDefault="0057277B" w:rsidP="004D3011">
            <w:r>
              <w:t>Python</w:t>
            </w:r>
          </w:p>
          <w:p w14:paraId="7909D75D" w14:textId="45206D6C" w:rsidR="0057277B" w:rsidRDefault="0057277B" w:rsidP="004D3011">
            <w:r>
              <w:t>Node.js</w:t>
            </w:r>
          </w:p>
          <w:p w14:paraId="0812AC7E" w14:textId="11966033" w:rsidR="0057277B" w:rsidRDefault="0057277B" w:rsidP="004D3011">
            <w:r>
              <w:t>SQL Server</w:t>
            </w:r>
          </w:p>
          <w:p w14:paraId="50F54963" w14:textId="10C63D21" w:rsidR="0057277B" w:rsidRDefault="0057277B" w:rsidP="004D3011">
            <w:r>
              <w:t>Postgres</w:t>
            </w:r>
          </w:p>
          <w:p w14:paraId="2023DCDA" w14:textId="4E75FFAC" w:rsidR="00277B9A" w:rsidRDefault="00277B9A" w:rsidP="004D3011">
            <w:r>
              <w:t>DB2</w:t>
            </w:r>
          </w:p>
          <w:p w14:paraId="5A7BF9B0" w14:textId="5DF47A43" w:rsidR="0057277B" w:rsidRDefault="00DE5C22" w:rsidP="004D3011">
            <w:r>
              <w:t>Js/CSS/Html</w:t>
            </w:r>
          </w:p>
          <w:p w14:paraId="14B5E4DB" w14:textId="06FBD46B" w:rsidR="004E2C9E" w:rsidRPr="004D3011" w:rsidRDefault="004E2C9E" w:rsidP="00DF404F">
            <w:r>
              <w:t>Git</w:t>
            </w:r>
          </w:p>
        </w:tc>
        <w:tc>
          <w:tcPr>
            <w:tcW w:w="727" w:type="dxa"/>
          </w:tcPr>
          <w:p w14:paraId="2119575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57" w:type="dxa"/>
          </w:tcPr>
          <w:p w14:paraId="50432E6B" w14:textId="5E322DCE" w:rsidR="00A5798E" w:rsidRDefault="00A5798E" w:rsidP="003517E4">
            <w:pPr>
              <w:pStyle w:val="Heading2"/>
            </w:pPr>
            <w:r>
              <w:t>Work Experience</w:t>
            </w:r>
          </w:p>
          <w:p w14:paraId="3C589231" w14:textId="6577900C" w:rsidR="00A5798E" w:rsidRPr="004D3011" w:rsidRDefault="00A5798E" w:rsidP="00A5798E">
            <w:pPr>
              <w:pStyle w:val="Heading4"/>
              <w:rPr>
                <w:bCs/>
              </w:rPr>
            </w:pPr>
            <w:r>
              <w:rPr>
                <w:sz w:val="24"/>
              </w:rPr>
              <w:t>CFI</w:t>
            </w:r>
            <w:r w:rsidRPr="004D3011">
              <w:t xml:space="preserve"> Mobile</w:t>
            </w:r>
            <w:r>
              <w:t xml:space="preserve"> and Web Developer</w:t>
            </w:r>
            <w:r w:rsidR="00FC3A7E">
              <w:t>/Software Engineer</w:t>
            </w:r>
          </w:p>
          <w:p w14:paraId="2CED3B0B" w14:textId="5AD3E80B" w:rsidR="00A5798E" w:rsidRPr="004D3011" w:rsidRDefault="00A5798E" w:rsidP="00A5798E">
            <w:pPr>
              <w:pStyle w:val="Date"/>
            </w:pPr>
            <w:r>
              <w:t>201</w:t>
            </w:r>
            <w:r w:rsidR="00EB732C">
              <w:t>8</w:t>
            </w:r>
            <w:r w:rsidRPr="004D3011">
              <w:t>–</w:t>
            </w:r>
            <w:r>
              <w:t>Present</w:t>
            </w:r>
            <w:r w:rsidR="00690648">
              <w:t xml:space="preserve"> </w:t>
            </w:r>
            <w:r w:rsidR="001B31D3">
              <w:t>(</w:t>
            </w:r>
            <w:r w:rsidR="00690648" w:rsidRPr="00690648">
              <w:rPr>
                <w:b/>
                <w:bCs/>
              </w:rPr>
              <w:t>Remote/</w:t>
            </w:r>
            <w:r w:rsidR="00690648">
              <w:rPr>
                <w:b/>
                <w:bCs/>
              </w:rPr>
              <w:t>H</w:t>
            </w:r>
            <w:r w:rsidR="00690648" w:rsidRPr="00690648">
              <w:rPr>
                <w:b/>
                <w:bCs/>
              </w:rPr>
              <w:t>ybrid</w:t>
            </w:r>
            <w:r w:rsidR="001B31D3">
              <w:rPr>
                <w:b/>
                <w:bCs/>
              </w:rPr>
              <w:t>)</w:t>
            </w:r>
          </w:p>
          <w:p w14:paraId="23FED549" w14:textId="14AF3745" w:rsidR="00A5798E" w:rsidRDefault="00A5798E" w:rsidP="00A5798E">
            <w:r>
              <w:t>Working in an agile development group which focuses on developing solutions in the .net framework</w:t>
            </w:r>
            <w:r w:rsidR="00EB732C">
              <w:t xml:space="preserve"> as well as in mobile environments</w:t>
            </w:r>
            <w:r>
              <w:t>.  Providing the flexibility to work on new projects as well as maintain current systems running in a variety of tech scopes (IOS, RPG, Frontend, Backend).</w:t>
            </w:r>
          </w:p>
          <w:p w14:paraId="3D3D6DF7" w14:textId="53BDF400" w:rsidR="00975576" w:rsidRDefault="00975576" w:rsidP="00975576">
            <w:pPr>
              <w:pStyle w:val="ListParagraph"/>
              <w:numPr>
                <w:ilvl w:val="0"/>
                <w:numId w:val="3"/>
              </w:numPr>
            </w:pPr>
            <w:r>
              <w:t>Leave of Absence application designed to reduce end users need to manage leave in multiple applications.</w:t>
            </w:r>
          </w:p>
          <w:p w14:paraId="4650D5BD" w14:textId="7177E2D6" w:rsidR="003517E4" w:rsidRDefault="00975576" w:rsidP="00A5798E">
            <w:pPr>
              <w:pStyle w:val="ListParagraph"/>
              <w:numPr>
                <w:ilvl w:val="0"/>
                <w:numId w:val="3"/>
              </w:numPr>
            </w:pPr>
            <w:r>
              <w:t>Incentive Bonus program.  Track and display progress and goals for variety of data points such as MPG to increase driver efficiency.</w:t>
            </w:r>
          </w:p>
          <w:p w14:paraId="534DE096" w14:textId="77777777" w:rsidR="00975576" w:rsidRDefault="00975576" w:rsidP="00975576">
            <w:pPr>
              <w:pStyle w:val="ListParagraph"/>
            </w:pPr>
          </w:p>
          <w:p w14:paraId="72BB30CD" w14:textId="77777777" w:rsidR="003517E4" w:rsidRDefault="003517E4" w:rsidP="003517E4">
            <w:pPr>
              <w:pStyle w:val="Heading4"/>
              <w:rPr>
                <w:bCs/>
              </w:rPr>
            </w:pPr>
            <w:r w:rsidRPr="00A00F3A">
              <w:rPr>
                <w:sz w:val="24"/>
              </w:rPr>
              <w:t>Joplin Sports Authority</w:t>
            </w:r>
            <w:r>
              <w:t xml:space="preserve"> </w:t>
            </w:r>
            <w:r w:rsidRPr="00036450">
              <w:t>Stadium</w:t>
            </w:r>
            <w:r>
              <w:t xml:space="preserve"> Operations Manager</w:t>
            </w:r>
          </w:p>
          <w:p w14:paraId="124C1366" w14:textId="77777777" w:rsidR="003517E4" w:rsidRPr="00036450" w:rsidRDefault="003517E4" w:rsidP="003517E4">
            <w:pPr>
              <w:pStyle w:val="Date"/>
            </w:pPr>
            <w:r>
              <w:t>2014</w:t>
            </w:r>
            <w:r w:rsidRPr="00036450">
              <w:t>–</w:t>
            </w:r>
            <w:r>
              <w:t>2019</w:t>
            </w:r>
          </w:p>
          <w:p w14:paraId="02D441A1" w14:textId="34089318" w:rsidR="00A5798E" w:rsidRDefault="003517E4" w:rsidP="00036450">
            <w:r>
              <w:t xml:space="preserve">Event based work managing stadium operations for national basketball and baseball </w:t>
            </w:r>
            <w:r w:rsidR="00975576">
              <w:t>tournaments.</w:t>
            </w:r>
            <w:r w:rsidRPr="00036450">
              <w:t xml:space="preserve"> </w:t>
            </w:r>
          </w:p>
          <w:sdt>
            <w:sdtPr>
              <w:id w:val="1049110328"/>
              <w:placeholder>
                <w:docPart w:val="0CC789E19AD2426ABC2A277BEB381E5B"/>
              </w:placeholder>
              <w:temporary/>
              <w:showingPlcHdr/>
              <w15:appearance w15:val="hidden"/>
            </w:sdtPr>
            <w:sdtContent>
              <w:p w14:paraId="234C9AEB" w14:textId="44C7525E" w:rsidR="00036450" w:rsidRPr="00A5798E" w:rsidRDefault="00A5798E" w:rsidP="00036450">
                <w:pPr>
                  <w:pStyle w:val="Heading2"/>
                  <w:rPr>
                    <w:rFonts w:asciiTheme="minorHAnsi" w:eastAsiaTheme="minorEastAsia" w:hAnsiTheme="minorHAnsi" w:cstheme="minorBidi"/>
                    <w:sz w:val="18"/>
                    <w:szCs w:val="22"/>
                  </w:rPr>
                </w:pPr>
                <w:r w:rsidRPr="00036450">
                  <w:t>EDUCATION</w:t>
                </w:r>
              </w:p>
            </w:sdtContent>
          </w:sdt>
          <w:p w14:paraId="615E05A0" w14:textId="4EA1EED7" w:rsidR="00A5798E" w:rsidRPr="00B359E4" w:rsidRDefault="00A5798E" w:rsidP="00A5798E">
            <w:pPr>
              <w:pStyle w:val="Heading4"/>
            </w:pPr>
            <w:r w:rsidRPr="008B4C29">
              <w:rPr>
                <w:sz w:val="24"/>
              </w:rPr>
              <w:t>Missouri Southern State University, Joplin MO</w:t>
            </w:r>
          </w:p>
          <w:p w14:paraId="6E9F4B10" w14:textId="06CF5333" w:rsidR="004D3011" w:rsidRDefault="00A5798E" w:rsidP="00036450">
            <w:r>
              <w:t xml:space="preserve">Bachelor of Science in Information Systems, Minor is business and Website Administration </w:t>
            </w:r>
          </w:p>
          <w:p w14:paraId="700F8432" w14:textId="74D38BF1" w:rsidR="00036450" w:rsidRDefault="00816960" w:rsidP="00036450">
            <w:pPr>
              <w:pStyle w:val="Heading2"/>
            </w:pPr>
            <w:r>
              <w:t xml:space="preserve">Personal </w:t>
            </w:r>
            <w:r w:rsidR="0057277B">
              <w:t>Projects</w:t>
            </w:r>
          </w:p>
          <w:p w14:paraId="2D3562D7" w14:textId="344C9EB0" w:rsidR="00DE5C22" w:rsidRPr="00DE5C22" w:rsidRDefault="00436D35" w:rsidP="00DE5C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Personal p</w:t>
            </w:r>
            <w:r w:rsidR="008E3289">
              <w:rPr>
                <w:b/>
              </w:rPr>
              <w:t>roject code available upon request</w:t>
            </w:r>
          </w:p>
          <w:p w14:paraId="062EA670" w14:textId="72EBCBD9" w:rsidR="00DE5C22" w:rsidRDefault="00DE5C22" w:rsidP="00DE5C2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Discord Pug bot (Pickup game): Using discord.py</w:t>
            </w:r>
            <w:r w:rsidR="00EB732C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EB732C">
              <w:rPr>
                <w:b/>
              </w:rPr>
              <w:t>allows</w:t>
            </w:r>
            <w:r>
              <w:rPr>
                <w:b/>
              </w:rPr>
              <w:t xml:space="preserve"> users to queue for matches and keeps track of Elo based on wins and losses in a discord server.</w:t>
            </w:r>
            <w:r w:rsidR="00EB732C">
              <w:rPr>
                <w:b/>
              </w:rPr>
              <w:t xml:space="preserve"> </w:t>
            </w:r>
          </w:p>
          <w:p w14:paraId="2E59AFA7" w14:textId="77777777" w:rsidR="00036450" w:rsidRDefault="00DE5C22" w:rsidP="008E328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Log Parser: Reads stats logs for the game Slapshot: Rebound, parses, and displays in a readable format</w:t>
            </w:r>
            <w:r w:rsidR="00670492">
              <w:rPr>
                <w:b/>
              </w:rPr>
              <w:t xml:space="preserve">. </w:t>
            </w:r>
          </w:p>
          <w:p w14:paraId="1E4F54D9" w14:textId="3D71F4BD" w:rsidR="008E3289" w:rsidRPr="008E3289" w:rsidRDefault="008E3289" w:rsidP="008E328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Database creation and import program to handle statistics from Slapshot: Rebound at a game level for multiple seasons and teams.  </w:t>
            </w:r>
          </w:p>
        </w:tc>
      </w:tr>
      <w:tr w:rsidR="00B945DB" w14:paraId="5AD488A7" w14:textId="77777777" w:rsidTr="00670492">
        <w:trPr>
          <w:trHeight w:val="640"/>
        </w:trPr>
        <w:tc>
          <w:tcPr>
            <w:tcW w:w="3647" w:type="dxa"/>
          </w:tcPr>
          <w:p w14:paraId="3FCBF4BB" w14:textId="77777777" w:rsidR="00B945DB" w:rsidRDefault="00B945DB" w:rsidP="00036450">
            <w:pPr>
              <w:pStyle w:val="Heading3"/>
            </w:pPr>
          </w:p>
        </w:tc>
        <w:tc>
          <w:tcPr>
            <w:tcW w:w="727" w:type="dxa"/>
          </w:tcPr>
          <w:p w14:paraId="0E78752A" w14:textId="77777777" w:rsidR="00B945DB" w:rsidRDefault="00B945DB" w:rsidP="000C45FF">
            <w:pPr>
              <w:tabs>
                <w:tab w:val="left" w:pos="990"/>
              </w:tabs>
            </w:pPr>
          </w:p>
        </w:tc>
        <w:tc>
          <w:tcPr>
            <w:tcW w:w="6557" w:type="dxa"/>
          </w:tcPr>
          <w:p w14:paraId="3E338DD2" w14:textId="77777777" w:rsidR="00B945DB" w:rsidRDefault="00B945DB" w:rsidP="00036450">
            <w:pPr>
              <w:pStyle w:val="Heading2"/>
            </w:pPr>
          </w:p>
        </w:tc>
      </w:tr>
    </w:tbl>
    <w:p w14:paraId="3B6AA5A1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F212" w14:textId="77777777" w:rsidR="00003D97" w:rsidRDefault="00003D97" w:rsidP="000C45FF">
      <w:r>
        <w:separator/>
      </w:r>
    </w:p>
  </w:endnote>
  <w:endnote w:type="continuationSeparator" w:id="0">
    <w:p w14:paraId="587253DE" w14:textId="77777777" w:rsidR="00003D97" w:rsidRDefault="00003D9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85F0" w14:textId="77777777" w:rsidR="00003D97" w:rsidRDefault="00003D97" w:rsidP="000C45FF">
      <w:r>
        <w:separator/>
      </w:r>
    </w:p>
  </w:footnote>
  <w:footnote w:type="continuationSeparator" w:id="0">
    <w:p w14:paraId="72B83E5D" w14:textId="77777777" w:rsidR="00003D97" w:rsidRDefault="00003D9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B93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E6588B" wp14:editId="31DF9CE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A6E"/>
    <w:multiLevelType w:val="hybridMultilevel"/>
    <w:tmpl w:val="AEB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2126"/>
    <w:multiLevelType w:val="hybridMultilevel"/>
    <w:tmpl w:val="DAC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D750A"/>
    <w:multiLevelType w:val="hybridMultilevel"/>
    <w:tmpl w:val="3DC4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442684">
    <w:abstractNumId w:val="2"/>
  </w:num>
  <w:num w:numId="2" w16cid:durableId="115370020">
    <w:abstractNumId w:val="1"/>
  </w:num>
  <w:num w:numId="3" w16cid:durableId="83384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DB"/>
    <w:rsid w:val="00003D97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0D03"/>
    <w:rsid w:val="001A74A5"/>
    <w:rsid w:val="001B2ABD"/>
    <w:rsid w:val="001B31D3"/>
    <w:rsid w:val="001E0391"/>
    <w:rsid w:val="001E1759"/>
    <w:rsid w:val="001F1ECC"/>
    <w:rsid w:val="002400EB"/>
    <w:rsid w:val="00256CF7"/>
    <w:rsid w:val="00277B9A"/>
    <w:rsid w:val="00281FD5"/>
    <w:rsid w:val="0030481B"/>
    <w:rsid w:val="003156FC"/>
    <w:rsid w:val="003254B5"/>
    <w:rsid w:val="003517E4"/>
    <w:rsid w:val="0037121F"/>
    <w:rsid w:val="003910D8"/>
    <w:rsid w:val="003A6B7D"/>
    <w:rsid w:val="003B06CA"/>
    <w:rsid w:val="003B46CD"/>
    <w:rsid w:val="004071FC"/>
    <w:rsid w:val="004228FC"/>
    <w:rsid w:val="00436D35"/>
    <w:rsid w:val="00445947"/>
    <w:rsid w:val="00471210"/>
    <w:rsid w:val="004813B3"/>
    <w:rsid w:val="00496591"/>
    <w:rsid w:val="004C63E4"/>
    <w:rsid w:val="004D3011"/>
    <w:rsid w:val="004E2C9E"/>
    <w:rsid w:val="005262AC"/>
    <w:rsid w:val="0057277B"/>
    <w:rsid w:val="005E39D5"/>
    <w:rsid w:val="00600670"/>
    <w:rsid w:val="0062123A"/>
    <w:rsid w:val="00646E75"/>
    <w:rsid w:val="00670492"/>
    <w:rsid w:val="006771D0"/>
    <w:rsid w:val="00690648"/>
    <w:rsid w:val="00715FCB"/>
    <w:rsid w:val="00743101"/>
    <w:rsid w:val="00764C9F"/>
    <w:rsid w:val="007775E1"/>
    <w:rsid w:val="007867A0"/>
    <w:rsid w:val="007927F5"/>
    <w:rsid w:val="00802CA0"/>
    <w:rsid w:val="00816960"/>
    <w:rsid w:val="008475A2"/>
    <w:rsid w:val="008E3289"/>
    <w:rsid w:val="009260CD"/>
    <w:rsid w:val="00940A66"/>
    <w:rsid w:val="00952C25"/>
    <w:rsid w:val="00975576"/>
    <w:rsid w:val="009F4113"/>
    <w:rsid w:val="00A2118D"/>
    <w:rsid w:val="00A5798E"/>
    <w:rsid w:val="00AD0A50"/>
    <w:rsid w:val="00AD76E2"/>
    <w:rsid w:val="00B20152"/>
    <w:rsid w:val="00B359E4"/>
    <w:rsid w:val="00B57D98"/>
    <w:rsid w:val="00B70850"/>
    <w:rsid w:val="00B945DB"/>
    <w:rsid w:val="00C066B6"/>
    <w:rsid w:val="00C201FD"/>
    <w:rsid w:val="00C37BA1"/>
    <w:rsid w:val="00C46113"/>
    <w:rsid w:val="00C4674C"/>
    <w:rsid w:val="00C506CF"/>
    <w:rsid w:val="00C72BED"/>
    <w:rsid w:val="00C9578B"/>
    <w:rsid w:val="00CB0055"/>
    <w:rsid w:val="00CD5537"/>
    <w:rsid w:val="00CE79BB"/>
    <w:rsid w:val="00D02EC4"/>
    <w:rsid w:val="00D2522B"/>
    <w:rsid w:val="00D422DE"/>
    <w:rsid w:val="00D5459D"/>
    <w:rsid w:val="00DA1F4D"/>
    <w:rsid w:val="00DD172A"/>
    <w:rsid w:val="00DE5C22"/>
    <w:rsid w:val="00DF404F"/>
    <w:rsid w:val="00E217AD"/>
    <w:rsid w:val="00E25A26"/>
    <w:rsid w:val="00E4381A"/>
    <w:rsid w:val="00E55D74"/>
    <w:rsid w:val="00EA3774"/>
    <w:rsid w:val="00EB732C"/>
    <w:rsid w:val="00F60274"/>
    <w:rsid w:val="00F77FB9"/>
    <w:rsid w:val="00FB068F"/>
    <w:rsid w:val="00FB2DA7"/>
    <w:rsid w:val="00FC3A7E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D862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5798E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DE5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ub3\AppData\Local\Microsoft\Office\16.0\DTS\en-US%7b32D90016-26E8-4A3F-A04A-52C612E107CF%7d\%7bB917C702-871E-4F8A-875E-DDC862CBFCD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87E9BCEBD47119AADC58CDA74C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117D8-8953-44FB-B552-1837084C799F}"/>
      </w:docPartPr>
      <w:docPartBody>
        <w:p w:rsidR="00356964" w:rsidRDefault="00A91380">
          <w:pPr>
            <w:pStyle w:val="FEC87E9BCEBD47119AADC58CDA74C909"/>
          </w:pPr>
          <w:r w:rsidRPr="00CB0055">
            <w:t>Contact</w:t>
          </w:r>
        </w:p>
      </w:docPartBody>
    </w:docPart>
    <w:docPart>
      <w:docPartPr>
        <w:name w:val="4D902E69574846F1A8F4A1A1E7975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51A91-0BD7-4614-B275-B91BFC56FEF8}"/>
      </w:docPartPr>
      <w:docPartBody>
        <w:p w:rsidR="00356964" w:rsidRDefault="00A91380">
          <w:pPr>
            <w:pStyle w:val="4D902E69574846F1A8F4A1A1E7975920"/>
          </w:pPr>
          <w:r w:rsidRPr="004D3011">
            <w:t>EMAIL:</w:t>
          </w:r>
        </w:p>
      </w:docPartBody>
    </w:docPart>
    <w:docPart>
      <w:docPartPr>
        <w:name w:val="0CC789E19AD2426ABC2A277BEB381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FBF54-7FE1-4DB9-93BB-49C7550811CE}"/>
      </w:docPartPr>
      <w:docPartBody>
        <w:p w:rsidR="001906E1" w:rsidRDefault="00F86903" w:rsidP="00F86903">
          <w:pPr>
            <w:pStyle w:val="0CC789E19AD2426ABC2A277BEB381E5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80"/>
    <w:rsid w:val="00071836"/>
    <w:rsid w:val="001906E1"/>
    <w:rsid w:val="00356964"/>
    <w:rsid w:val="00406DA4"/>
    <w:rsid w:val="00914830"/>
    <w:rsid w:val="00A91380"/>
    <w:rsid w:val="00B01D4D"/>
    <w:rsid w:val="00E37C1B"/>
    <w:rsid w:val="00F8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87E9BCEBD47119AADC58CDA74C909">
    <w:name w:val="FEC87E9BCEBD47119AADC58CDA74C909"/>
  </w:style>
  <w:style w:type="paragraph" w:customStyle="1" w:styleId="A77942311A65436D896FE15C435A92F1">
    <w:name w:val="A77942311A65436D896FE15C435A92F1"/>
  </w:style>
  <w:style w:type="paragraph" w:customStyle="1" w:styleId="4D902E69574846F1A8F4A1A1E7975920">
    <w:name w:val="4D902E69574846F1A8F4A1A1E797592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CC789E19AD2426ABC2A277BEB381E5B">
    <w:name w:val="0CC789E19AD2426ABC2A277BEB381E5B"/>
    <w:rsid w:val="00F86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{B917C702-871E-4F8A-875E-DDC862CBFCD3}tf00546271_win32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2022-02-02T16:32:00Z</dcterms:created>
  <dcterms:modified xsi:type="dcterms:W3CDTF">2023-08-09T17:24:00Z</dcterms:modified>
</cp:coreProperties>
</file>